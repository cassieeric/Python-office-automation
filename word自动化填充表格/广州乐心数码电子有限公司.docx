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广州市荔湾区广雅后街8号101房之四A409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广州乐心数码电子有限公司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广州市荔湾区广雅后街8号101房之四A409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钟其超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91440101MA9ULHU45M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广州市荔湾区广雅后街8号101房之四A409</w:t>
      </w:r>
      <w:r w:rsidR="005B2771">
        <w:rPr>
          <w:rFonts w:ascii="仿宋_GB2312" w:eastAsia="仿宋_GB2312"/>
          <w:sz w:val="24"/>
          <w:szCs w:val="24"/>
          <w:u w:val="single"/>
        </w:rPr>
        <w:t>广州乐心数码电子有限公司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