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广州市荔湾区广雅后街8号101房之四A425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广州多映科技有限责任公司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广州市荔湾区广雅后街8号101房之四A425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陈瀚潇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91440101MA5ATXTK1K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广州市荔湾区广雅后街8号101房之四A425</w:t>
      </w:r>
      <w:r w:rsidR="005B2771">
        <w:rPr>
          <w:rFonts w:ascii="仿宋_GB2312" w:eastAsia="仿宋_GB2312"/>
          <w:sz w:val="24"/>
          <w:szCs w:val="24"/>
          <w:u w:val="single"/>
        </w:rPr>
        <w:t>广州多映科技有限责任公司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