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广州市荔湾区广雅后街8号101房之四A419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广州恒达通讯配件有限公司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广州市荔湾区广雅后街8号101房之四A419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符韶莹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91440101MA5CKAL076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广州市荔湾区广雅后街8号101房之四A419</w:t>
      </w:r>
      <w:r w:rsidR="005B2771">
        <w:rPr>
          <w:rFonts w:ascii="仿宋_GB2312" w:eastAsia="仿宋_GB2312"/>
          <w:sz w:val="24"/>
          <w:szCs w:val="24"/>
          <w:u w:val="single"/>
        </w:rPr>
        <w:t>广州恒达通讯配件有限公司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