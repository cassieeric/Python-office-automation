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广州市荔湾区广雅后街8号101房之四A445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深圳直角设计工程有限公司广州分公司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广州市荔湾区广雅后街8号101房之四A445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陈庆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91440101MA5CMPY79R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广州市荔湾区广雅后街8号101房之四A445</w:t>
      </w:r>
      <w:r w:rsidR="005B2771">
        <w:rPr>
          <w:rFonts w:ascii="仿宋_GB2312" w:eastAsia="仿宋_GB2312"/>
          <w:sz w:val="24"/>
          <w:szCs w:val="24"/>
          <w:u w:val="single"/>
        </w:rPr>
        <w:t>深圳直角设计工程有限公司广州分公司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