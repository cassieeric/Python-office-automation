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广州市荔湾区广雅后街8号101房之四A420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广州市荔湾区富饶珠宝店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广州市荔湾区广雅后街8号101房之四A420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饶嘉慧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92440101MA59UN5TXR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广州市荔湾区广雅后街8号101房之四A420</w:t>
      </w:r>
      <w:r w:rsidR="005B2771">
        <w:rPr>
          <w:rFonts w:ascii="仿宋_GB2312" w:eastAsia="仿宋_GB2312"/>
          <w:sz w:val="24"/>
          <w:szCs w:val="24"/>
          <w:u w:val="single"/>
        </w:rPr>
        <w:t>广州市荔湾区富饶珠宝店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